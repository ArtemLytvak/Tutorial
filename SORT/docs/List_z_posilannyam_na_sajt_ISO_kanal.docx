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7F5A" w14:textId="7CA426E1" w:rsidR="00884C1C" w:rsidRDefault="00884C1C" w:rsidP="0088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№ </w:t>
      </w:r>
      <w:r w:rsidR="0043138D">
        <w:rPr>
          <w:rFonts w:ascii="Times New Roman" w:eastAsia="Times New Roman" w:hAnsi="Times New Roman" w:cs="Times New Roman"/>
          <w:color w:val="000000"/>
          <w:lang w:val="uk-UA" w:eastAsia="ru-RU"/>
        </w:rPr>
        <w:t>468</w:t>
      </w:r>
    </w:p>
    <w:p w14:paraId="26F16DEC" w14:textId="77777777" w:rsidR="00884C1C" w:rsidRDefault="00884C1C" w:rsidP="00884C1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>«19» травня 2023 року</w:t>
      </w:r>
    </w:p>
    <w:p w14:paraId="1712CDF4" w14:textId="77777777" w:rsidR="00884C1C" w:rsidRDefault="00884C1C" w:rsidP="00884C1C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</w:pPr>
    </w:p>
    <w:p w14:paraId="4773CD9A" w14:textId="77777777" w:rsidR="00884C1C" w:rsidRPr="007A4695" w:rsidRDefault="00884C1C" w:rsidP="00884C1C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  <w:r w:rsidRPr="007A4695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>Уповноваженій особі</w:t>
      </w:r>
    </w:p>
    <w:p w14:paraId="40A35D1E" w14:textId="77777777" w:rsidR="00884C1C" w:rsidRDefault="00884C1C" w:rsidP="00884C1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Комунальн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ого</w:t>
      </w:r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п</w:t>
      </w:r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ідприємств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а</w:t>
      </w:r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</w:p>
    <w:p w14:paraId="56382F60" w14:textId="77777777" w:rsidR="00884C1C" w:rsidRDefault="00884C1C" w:rsidP="00884C1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>"</w:t>
      </w:r>
      <w:proofErr w:type="spellStart"/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Кременчукводоканал</w:t>
      </w:r>
      <w:proofErr w:type="spellEnd"/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" </w:t>
      </w:r>
    </w:p>
    <w:p w14:paraId="447E49CB" w14:textId="77777777" w:rsidR="00884C1C" w:rsidRDefault="00884C1C" w:rsidP="00884C1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Кременчуцької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м</w:t>
      </w:r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іської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р</w:t>
      </w:r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ади </w:t>
      </w:r>
    </w:p>
    <w:p w14:paraId="3BE1DB5F" w14:textId="77777777" w:rsidR="00884C1C" w:rsidRDefault="00884C1C" w:rsidP="00884C1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Кременчуцького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р</w:t>
      </w:r>
      <w:r w:rsidRPr="0089441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айону Полтавської Області</w:t>
      </w:r>
    </w:p>
    <w:p w14:paraId="62A99131" w14:textId="77777777" w:rsidR="00884C1C" w:rsidRDefault="00884C1C" w:rsidP="00884C1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val="uk-UA" w:eastAsia="ru-RU"/>
        </w:rPr>
      </w:pPr>
    </w:p>
    <w:p w14:paraId="1592BD78" w14:textId="77777777" w:rsidR="002E0956" w:rsidRDefault="002E0956" w:rsidP="002E0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A4695">
        <w:rPr>
          <w:rFonts w:ascii="Times New Roman" w:eastAsia="Times New Roman" w:hAnsi="Times New Roman" w:cs="Times New Roman"/>
          <w:i/>
          <w:iCs/>
          <w:color w:val="000000"/>
          <w:lang w:val="uk-UA" w:eastAsia="ru-RU"/>
        </w:rPr>
        <w:t xml:space="preserve">Щодо закупівлі </w:t>
      </w:r>
      <w:r w:rsidRPr="00894418">
        <w:rPr>
          <w:rFonts w:ascii="Times New Roman" w:eastAsia="Times New Roman" w:hAnsi="Times New Roman" w:cs="Times New Roman"/>
          <w:i/>
          <w:lang w:val="uk-UA" w:eastAsia="ru-RU" w:bidi="ru-RU"/>
        </w:rPr>
        <w:t>UA-2023-05-17-001746-a</w:t>
      </w:r>
      <w:r w:rsidRPr="007A4695">
        <w:rPr>
          <w:rFonts w:ascii="Times New Roman" w:eastAsia="Times New Roman" w:hAnsi="Times New Roman" w:cs="Times New Roman"/>
          <w:i/>
          <w:iCs/>
          <w:color w:val="000000"/>
          <w:lang w:val="uk-UA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397B7238" w14:textId="77777777" w:rsidR="002E0956" w:rsidRPr="00D422F3" w:rsidRDefault="002E0956" w:rsidP="002E095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75D5A">
        <w:rPr>
          <w:rFonts w:ascii="Times New Roman" w:hAnsi="Times New Roman" w:cs="Times New Roman"/>
          <w:i/>
          <w:sz w:val="24"/>
          <w:szCs w:val="24"/>
          <w:lang w:val="uk-UA"/>
        </w:rPr>
        <w:t>ДК 021:2015:42130000-9: Арматура трубопровідна: крани, вентилі, клапани та подібні пристрої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(</w:t>
      </w:r>
      <w:r w:rsidRPr="004E05B8">
        <w:rPr>
          <w:rFonts w:ascii="Times New Roman" w:hAnsi="Times New Roman" w:cs="Times New Roman"/>
          <w:i/>
          <w:sz w:val="24"/>
          <w:szCs w:val="24"/>
          <w:lang w:val="uk-UA"/>
        </w:rPr>
        <w:t>Запірна арматура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</w:p>
    <w:p w14:paraId="23E2318D" w14:textId="2CCBDAB4" w:rsidR="007447FC" w:rsidRPr="00E3268F" w:rsidRDefault="007447FC" w:rsidP="00EC26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</w:pPr>
      <w:r w:rsidRPr="00E3268F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ЛИСТ</w:t>
      </w:r>
    </w:p>
    <w:p w14:paraId="3793B016" w14:textId="77777777" w:rsidR="007447FC" w:rsidRDefault="007447FC" w:rsidP="00744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</w:pPr>
      <w:r w:rsidRPr="00E3268F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з посиланнями на сайт заводу виробника </w:t>
      </w:r>
    </w:p>
    <w:p w14:paraId="37D708DF" w14:textId="77777777" w:rsidR="007447FC" w:rsidRPr="00E3268F" w:rsidRDefault="007447FC" w:rsidP="00744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</w:pPr>
    </w:p>
    <w:p w14:paraId="4F7C146C" w14:textId="2C6A2753" w:rsidR="007447FC" w:rsidRPr="00900E4A" w:rsidRDefault="007447FC" w:rsidP="00900E4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val="uk-UA" w:eastAsia="ru-RU" w:bidi="ru-RU"/>
        </w:rPr>
      </w:pPr>
      <w:r w:rsidRPr="00E3268F">
        <w:rPr>
          <w:rFonts w:ascii="Times New Roman" w:hAnsi="Times New Roman" w:cs="Times New Roman"/>
          <w:lang w:val="uk-UA"/>
        </w:rPr>
        <w:tab/>
      </w:r>
      <w:r w:rsidRPr="00E3268F">
        <w:rPr>
          <w:rFonts w:ascii="Times New Roman" w:hAnsi="Times New Roman" w:cs="Times New Roman"/>
          <w:b/>
          <w:lang w:val="uk-UA"/>
        </w:rPr>
        <w:t>ТОВ</w:t>
      </w:r>
      <w:r w:rsidRPr="00E3268F">
        <w:rPr>
          <w:rFonts w:ascii="Times New Roman" w:hAnsi="Times New Roman" w:cs="Times New Roman"/>
          <w:lang w:val="uk-UA"/>
        </w:rPr>
        <w:t xml:space="preserve"> «</w:t>
      </w:r>
      <w:r w:rsidRPr="00E3268F">
        <w:rPr>
          <w:rFonts w:ascii="Times New Roman" w:hAnsi="Times New Roman" w:cs="Times New Roman"/>
          <w:b/>
          <w:lang w:val="uk-UA"/>
        </w:rPr>
        <w:t>БУДІНВЕСТКОМПАНІ</w:t>
      </w:r>
      <w:r w:rsidRPr="00E3268F">
        <w:rPr>
          <w:rFonts w:ascii="Times New Roman" w:hAnsi="Times New Roman" w:cs="Times New Roman"/>
          <w:lang w:val="uk-UA"/>
        </w:rPr>
        <w:t xml:space="preserve">», як учасник закупівлі з ідентифікатором </w:t>
      </w:r>
      <w:r w:rsidR="00900E4A">
        <w:rPr>
          <w:rFonts w:ascii="Times New Roman" w:eastAsia="Times New Roman" w:hAnsi="Times New Roman" w:cs="Times New Roman"/>
          <w:i/>
          <w:lang w:val="uk-UA" w:eastAsia="ru-RU" w:bidi="ru-RU"/>
        </w:rPr>
        <w:t xml:space="preserve">UA-2023-05-17-001746-a: </w:t>
      </w:r>
      <w:r w:rsidR="00900E4A" w:rsidRPr="00900E4A">
        <w:rPr>
          <w:rFonts w:ascii="Times New Roman" w:eastAsia="Times New Roman" w:hAnsi="Times New Roman" w:cs="Times New Roman"/>
          <w:i/>
          <w:lang w:val="uk-UA" w:eastAsia="ru-RU" w:bidi="ru-RU"/>
        </w:rPr>
        <w:t>ДК 021:2015:42130000-9: Арматура трубопровідна: крани, вентилі, клапани та подібні пристрої (Запірна арматура)</w:t>
      </w:r>
      <w:r w:rsidR="00900E4A">
        <w:rPr>
          <w:rFonts w:ascii="Times New Roman" w:eastAsia="Times New Roman" w:hAnsi="Times New Roman" w:cs="Times New Roman"/>
          <w:i/>
          <w:lang w:val="uk-UA" w:eastAsia="ru-RU" w:bidi="ru-RU"/>
        </w:rPr>
        <w:t xml:space="preserve"> </w:t>
      </w:r>
      <w:r w:rsidRPr="00E3268F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на виконання вимог Тендерної документації надає цей лист з</w:t>
      </w:r>
      <w:r w:rsidR="00B20CA2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 xml:space="preserve"> активними</w:t>
      </w:r>
      <w:r w:rsidRPr="00E3268F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 xml:space="preserve"> посиланнями на сайт заводу виробника продукції</w:t>
      </w:r>
      <w:r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 xml:space="preserve">, де розміщені </w:t>
      </w:r>
      <w:r w:rsidRPr="002F67A2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 xml:space="preserve">копії діючих сертифікатів </w:t>
      </w:r>
      <w:r w:rsidR="00EC266C" w:rsidRPr="00EC266C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 xml:space="preserve">ISO 9001; ISO 14001; GSK, </w:t>
      </w:r>
      <w:r w:rsidR="00EC266C" w:rsidRPr="00EC266C">
        <w:rPr>
          <w:rFonts w:ascii="Times New Roman" w:eastAsia="Times New Roman" w:hAnsi="Times New Roman" w:cs="Times New Roman"/>
          <w:b/>
          <w:iCs/>
          <w:color w:val="000000"/>
          <w:lang w:val="uk-UA" w:eastAsia="ru-RU"/>
        </w:rPr>
        <w:t>д</w:t>
      </w:r>
      <w:r w:rsidR="00EC266C">
        <w:rPr>
          <w:rFonts w:ascii="Times New Roman" w:eastAsia="Times New Roman" w:hAnsi="Times New Roman" w:cs="Times New Roman"/>
          <w:b/>
          <w:iCs/>
          <w:color w:val="000000"/>
          <w:lang w:val="uk-UA" w:eastAsia="ru-RU"/>
        </w:rPr>
        <w:t xml:space="preserve">ля </w:t>
      </w:r>
      <w:r w:rsidR="00574923">
        <w:rPr>
          <w:rFonts w:ascii="Times New Roman" w:eastAsia="Times New Roman" w:hAnsi="Times New Roman" w:cs="Times New Roman"/>
          <w:b/>
          <w:iCs/>
          <w:color w:val="000000"/>
          <w:lang w:val="uk-UA" w:eastAsia="ru-RU"/>
        </w:rPr>
        <w:t xml:space="preserve">засувок, </w:t>
      </w:r>
      <w:proofErr w:type="spellStart"/>
      <w:r w:rsidR="00574923">
        <w:rPr>
          <w:rFonts w:ascii="Times New Roman" w:eastAsia="Times New Roman" w:hAnsi="Times New Roman" w:cs="Times New Roman"/>
          <w:b/>
          <w:iCs/>
          <w:color w:val="000000"/>
          <w:lang w:val="uk-UA" w:eastAsia="ru-RU"/>
        </w:rPr>
        <w:t>зворотнього</w:t>
      </w:r>
      <w:proofErr w:type="spellEnd"/>
      <w:r w:rsidR="00574923">
        <w:rPr>
          <w:rFonts w:ascii="Times New Roman" w:eastAsia="Times New Roman" w:hAnsi="Times New Roman" w:cs="Times New Roman"/>
          <w:b/>
          <w:iCs/>
          <w:color w:val="000000"/>
          <w:lang w:val="uk-UA" w:eastAsia="ru-RU"/>
        </w:rPr>
        <w:t xml:space="preserve"> клапана кульового системи водовідведення:</w:t>
      </w:r>
    </w:p>
    <w:p w14:paraId="2856BE79" w14:textId="77777777" w:rsidR="004B21D6" w:rsidRPr="004762C3" w:rsidRDefault="004B21D6" w:rsidP="004B21D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4762C3">
        <w:rPr>
          <w:rFonts w:ascii="Times New Roman" w:hAnsi="Times New Roman" w:cs="Times New Roman"/>
          <w:b/>
          <w:bCs/>
          <w:color w:val="000000"/>
          <w:u w:val="single"/>
        </w:rPr>
        <w:t>Сертифікат</w:t>
      </w:r>
      <w:proofErr w:type="spellEnd"/>
      <w:r w:rsidRPr="004762C3">
        <w:rPr>
          <w:rFonts w:ascii="Times New Roman" w:hAnsi="Times New Roman" w:cs="Times New Roman"/>
          <w:b/>
          <w:bCs/>
          <w:color w:val="000000"/>
          <w:u w:val="single"/>
        </w:rPr>
        <w:t xml:space="preserve"> ISO 9001</w:t>
      </w:r>
      <w:r w:rsidRPr="004762C3">
        <w:rPr>
          <w:rFonts w:ascii="Times New Roman" w:hAnsi="Times New Roman" w:cs="Times New Roman"/>
          <w:color w:val="000000"/>
        </w:rPr>
        <w:t>:</w:t>
      </w:r>
    </w:p>
    <w:p w14:paraId="22D5EFAA" w14:textId="77777777" w:rsidR="004B21D6" w:rsidRPr="004762C3" w:rsidRDefault="004B21D6" w:rsidP="004B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762C3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Загальна сторінка</w:t>
      </w:r>
      <w:r w:rsidRPr="004762C3">
        <w:rPr>
          <w:rFonts w:ascii="Times New Roman" w:hAnsi="Times New Roman" w:cs="Times New Roman"/>
          <w:color w:val="000000"/>
        </w:rPr>
        <w:t xml:space="preserve">  </w:t>
      </w:r>
    </w:p>
    <w:p w14:paraId="04582015" w14:textId="77777777" w:rsidR="004B21D6" w:rsidRDefault="00000000" w:rsidP="004B21D6">
      <w:pPr>
        <w:spacing w:after="0" w:line="240" w:lineRule="auto"/>
        <w:jc w:val="both"/>
        <w:rPr>
          <w:rFonts w:ascii="Times New Roman" w:hAnsi="Times New Roman" w:cs="Times New Roman"/>
          <w:color w:val="0563C2"/>
        </w:rPr>
      </w:pPr>
      <w:hyperlink r:id="rId6" w:history="1">
        <w:r w:rsidR="004B21D6" w:rsidRPr="00C34DC6">
          <w:rPr>
            <w:rStyle w:val="a7"/>
            <w:rFonts w:ascii="Times New Roman" w:hAnsi="Times New Roman" w:cs="Times New Roman"/>
          </w:rPr>
          <w:t>https://www.hawle.com/en/services/download-service</w:t>
        </w:r>
      </w:hyperlink>
    </w:p>
    <w:p w14:paraId="43D37881" w14:textId="77777777" w:rsidR="004B21D6" w:rsidRPr="004762C3" w:rsidRDefault="004B21D6" w:rsidP="004B21D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r w:rsidRPr="004762C3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Посилання на сертифікат</w:t>
      </w:r>
    </w:p>
    <w:p w14:paraId="22C2D384" w14:textId="77777777" w:rsidR="004B21D6" w:rsidRPr="004A0A03" w:rsidRDefault="00000000" w:rsidP="004B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  <w:lang w:val="uk-UA"/>
        </w:rPr>
      </w:pPr>
      <w:hyperlink r:id="rId7" w:history="1">
        <w:r w:rsidR="004B21D6" w:rsidRPr="00C34DC6">
          <w:rPr>
            <w:rStyle w:val="a7"/>
            <w:rFonts w:ascii="Times New Roman" w:hAnsi="Times New Roman" w:cs="Times New Roman"/>
          </w:rPr>
          <w:t>h</w:t>
        </w:r>
        <w:r w:rsidR="004B21D6" w:rsidRPr="004A0A03">
          <w:t xml:space="preserve"> </w:t>
        </w:r>
        <w:r w:rsidR="004B21D6" w:rsidRPr="004A0A03">
          <w:rPr>
            <w:rStyle w:val="a7"/>
            <w:rFonts w:ascii="Times New Roman" w:hAnsi="Times New Roman" w:cs="Times New Roman"/>
          </w:rPr>
          <w:t>https://www.hawle.com/12_downloads/03_Certificates/ISO_certificates_all_languages/Zertifikat-A4-ISO-9001-Hawle_e.pdf</w:t>
        </w:r>
      </w:hyperlink>
    </w:p>
    <w:p w14:paraId="273942F3" w14:textId="77777777" w:rsidR="004B21D6" w:rsidRPr="004762C3" w:rsidRDefault="004B21D6" w:rsidP="004B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4762C3">
        <w:rPr>
          <w:rFonts w:ascii="Times New Roman" w:hAnsi="Times New Roman" w:cs="Times New Roman"/>
          <w:b/>
          <w:bCs/>
          <w:color w:val="000000"/>
          <w:u w:val="single"/>
        </w:rPr>
        <w:t>Сертифікат</w:t>
      </w:r>
      <w:proofErr w:type="spellEnd"/>
      <w:r w:rsidRPr="004762C3">
        <w:rPr>
          <w:rFonts w:ascii="Times New Roman" w:hAnsi="Times New Roman" w:cs="Times New Roman"/>
          <w:b/>
          <w:bCs/>
          <w:color w:val="000000"/>
          <w:u w:val="single"/>
        </w:rPr>
        <w:t xml:space="preserve"> ISO 14001</w:t>
      </w:r>
      <w:r w:rsidRPr="004762C3">
        <w:rPr>
          <w:rFonts w:ascii="Times New Roman" w:hAnsi="Times New Roman" w:cs="Times New Roman"/>
          <w:color w:val="000000"/>
        </w:rPr>
        <w:t>:</w:t>
      </w:r>
    </w:p>
    <w:p w14:paraId="5ACA2F81" w14:textId="77777777" w:rsidR="004B21D6" w:rsidRPr="004762C3" w:rsidRDefault="004B21D6" w:rsidP="004B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762C3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Загальна сторінка</w:t>
      </w:r>
      <w:r w:rsidRPr="004762C3">
        <w:rPr>
          <w:rFonts w:ascii="Times New Roman" w:hAnsi="Times New Roman" w:cs="Times New Roman"/>
          <w:color w:val="000000"/>
        </w:rPr>
        <w:t xml:space="preserve">  </w:t>
      </w:r>
    </w:p>
    <w:p w14:paraId="198D4FCB" w14:textId="77777777" w:rsidR="004B21D6" w:rsidRPr="004762C3" w:rsidRDefault="004B21D6" w:rsidP="004B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</w:rPr>
      </w:pPr>
      <w:r w:rsidRPr="004A0A03">
        <w:rPr>
          <w:rFonts w:ascii="Times New Roman" w:hAnsi="Times New Roman" w:cs="Times New Roman"/>
          <w:color w:val="0563C2"/>
        </w:rPr>
        <w:t>https://www.hawle.com/en/services/download-service</w:t>
      </w:r>
    </w:p>
    <w:p w14:paraId="5D3ACFBF" w14:textId="77777777" w:rsidR="004B21D6" w:rsidRPr="004762C3" w:rsidRDefault="004B21D6" w:rsidP="004B21D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r w:rsidRPr="004762C3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Посилання на сертифікат</w:t>
      </w:r>
    </w:p>
    <w:p w14:paraId="371DB89F" w14:textId="77777777" w:rsidR="004B21D6" w:rsidRDefault="00000000" w:rsidP="004B21D6">
      <w:pPr>
        <w:spacing w:after="0" w:line="240" w:lineRule="auto"/>
        <w:jc w:val="both"/>
        <w:rPr>
          <w:rStyle w:val="a7"/>
          <w:rFonts w:ascii="Times New Roman" w:hAnsi="Times New Roman" w:cs="Times New Roman"/>
        </w:rPr>
      </w:pPr>
      <w:hyperlink r:id="rId8" w:history="1">
        <w:r w:rsidR="004B21D6" w:rsidRPr="00C34DC6">
          <w:rPr>
            <w:rStyle w:val="a7"/>
            <w:rFonts w:ascii="Times New Roman" w:hAnsi="Times New Roman" w:cs="Times New Roman"/>
          </w:rPr>
          <w:t>https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://</w:t>
        </w:r>
        <w:r w:rsidR="004B21D6" w:rsidRPr="00C34DC6">
          <w:rPr>
            <w:rStyle w:val="a7"/>
            <w:rFonts w:ascii="Times New Roman" w:hAnsi="Times New Roman" w:cs="Times New Roman"/>
          </w:rPr>
          <w:t>www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.</w:t>
        </w:r>
        <w:r w:rsidR="004B21D6" w:rsidRPr="00C34DC6">
          <w:rPr>
            <w:rStyle w:val="a7"/>
            <w:rFonts w:ascii="Times New Roman" w:hAnsi="Times New Roman" w:cs="Times New Roman"/>
          </w:rPr>
          <w:t>hawle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.</w:t>
        </w:r>
        <w:r w:rsidR="004B21D6" w:rsidRPr="00C34DC6">
          <w:rPr>
            <w:rStyle w:val="a7"/>
            <w:rFonts w:ascii="Times New Roman" w:hAnsi="Times New Roman" w:cs="Times New Roman"/>
          </w:rPr>
          <w:t>com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/12_</w:t>
        </w:r>
        <w:r w:rsidR="004B21D6" w:rsidRPr="00C34DC6">
          <w:rPr>
            <w:rStyle w:val="a7"/>
            <w:rFonts w:ascii="Times New Roman" w:hAnsi="Times New Roman" w:cs="Times New Roman"/>
          </w:rPr>
          <w:t>downloads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/03_</w:t>
        </w:r>
        <w:r w:rsidR="004B21D6" w:rsidRPr="00C34DC6">
          <w:rPr>
            <w:rStyle w:val="a7"/>
            <w:rFonts w:ascii="Times New Roman" w:hAnsi="Times New Roman" w:cs="Times New Roman"/>
          </w:rPr>
          <w:t>Certificates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/</w:t>
        </w:r>
        <w:r w:rsidR="004B21D6" w:rsidRPr="00C34DC6">
          <w:rPr>
            <w:rStyle w:val="a7"/>
            <w:rFonts w:ascii="Times New Roman" w:hAnsi="Times New Roman" w:cs="Times New Roman"/>
          </w:rPr>
          <w:t>ISO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_</w:t>
        </w:r>
        <w:r w:rsidR="004B21D6" w:rsidRPr="00C34DC6">
          <w:rPr>
            <w:rStyle w:val="a7"/>
            <w:rFonts w:ascii="Times New Roman" w:hAnsi="Times New Roman" w:cs="Times New Roman"/>
          </w:rPr>
          <w:t>certificates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_</w:t>
        </w:r>
        <w:r w:rsidR="004B21D6" w:rsidRPr="00C34DC6">
          <w:rPr>
            <w:rStyle w:val="a7"/>
            <w:rFonts w:ascii="Times New Roman" w:hAnsi="Times New Roman" w:cs="Times New Roman"/>
          </w:rPr>
          <w:t>all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_</w:t>
        </w:r>
        <w:r w:rsidR="004B21D6" w:rsidRPr="00C34DC6">
          <w:rPr>
            <w:rStyle w:val="a7"/>
            <w:rFonts w:ascii="Times New Roman" w:hAnsi="Times New Roman" w:cs="Times New Roman"/>
          </w:rPr>
          <w:t>languages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/</w:t>
        </w:r>
        <w:r w:rsidR="004B21D6" w:rsidRPr="00C34DC6">
          <w:rPr>
            <w:rStyle w:val="a7"/>
            <w:rFonts w:ascii="Times New Roman" w:hAnsi="Times New Roman" w:cs="Times New Roman"/>
          </w:rPr>
          <w:t>Zertifikat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-</w:t>
        </w:r>
        <w:r w:rsidR="004B21D6" w:rsidRPr="00C34DC6">
          <w:rPr>
            <w:rStyle w:val="a7"/>
            <w:rFonts w:ascii="Times New Roman" w:hAnsi="Times New Roman" w:cs="Times New Roman"/>
          </w:rPr>
          <w:t>A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4-</w:t>
        </w:r>
        <w:r w:rsidR="004B21D6" w:rsidRPr="00C34DC6">
          <w:rPr>
            <w:rStyle w:val="a7"/>
            <w:rFonts w:ascii="Times New Roman" w:hAnsi="Times New Roman" w:cs="Times New Roman"/>
          </w:rPr>
          <w:t>ISO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-14001-</w:t>
        </w:r>
        <w:r w:rsidR="004B21D6" w:rsidRPr="00C34DC6">
          <w:rPr>
            <w:rStyle w:val="a7"/>
            <w:rFonts w:ascii="Times New Roman" w:hAnsi="Times New Roman" w:cs="Times New Roman"/>
          </w:rPr>
          <w:t>Hawle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_</w:t>
        </w:r>
        <w:r w:rsidR="004B21D6" w:rsidRPr="00C34DC6">
          <w:rPr>
            <w:rStyle w:val="a7"/>
            <w:rFonts w:ascii="Times New Roman" w:hAnsi="Times New Roman" w:cs="Times New Roman"/>
          </w:rPr>
          <w:t>e</w:t>
        </w:r>
        <w:r w:rsidR="004B21D6" w:rsidRPr="004A0A03">
          <w:rPr>
            <w:rStyle w:val="a7"/>
            <w:rFonts w:ascii="Times New Roman" w:hAnsi="Times New Roman" w:cs="Times New Roman"/>
            <w:lang w:val="uk-UA"/>
          </w:rPr>
          <w:t>.</w:t>
        </w:r>
        <w:proofErr w:type="spellStart"/>
        <w:r w:rsidR="004B21D6" w:rsidRPr="00C34DC6">
          <w:rPr>
            <w:rStyle w:val="a7"/>
            <w:rFonts w:ascii="Times New Roman" w:hAnsi="Times New Roman" w:cs="Times New Roman"/>
          </w:rPr>
          <w:t>pdf</w:t>
        </w:r>
        <w:proofErr w:type="spellEnd"/>
      </w:hyperlink>
    </w:p>
    <w:p w14:paraId="7F25232E" w14:textId="57501AB7" w:rsidR="00EC266C" w:rsidRPr="00F04B5E" w:rsidRDefault="00EC266C" w:rsidP="004B21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u w:val="single"/>
          <w:lang w:val="uk-UA" w:eastAsia="ru-RU"/>
        </w:rPr>
      </w:pPr>
      <w:r w:rsidRPr="00F04B5E">
        <w:rPr>
          <w:rFonts w:ascii="Times New Roman" w:eastAsia="Times New Roman" w:hAnsi="Times New Roman" w:cs="Times New Roman"/>
          <w:b/>
          <w:bCs/>
          <w:iCs/>
          <w:color w:val="000000"/>
          <w:u w:val="single"/>
          <w:lang w:val="uk-UA" w:eastAsia="ru-RU"/>
        </w:rPr>
        <w:t>Сертифікат GSK</w:t>
      </w:r>
    </w:p>
    <w:p w14:paraId="07C4889E" w14:textId="77777777" w:rsidR="00F04B5E" w:rsidRDefault="00F04B5E" w:rsidP="00F04B5E">
      <w:pPr>
        <w:autoSpaceDE w:val="0"/>
        <w:autoSpaceDN w:val="0"/>
        <w:adjustRightInd w:val="0"/>
        <w:spacing w:after="0" w:line="240" w:lineRule="auto"/>
        <w:rPr>
          <w:rStyle w:val="a7"/>
        </w:rPr>
      </w:pPr>
      <w:r w:rsidRPr="004762C3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Загальна сторінка</w:t>
      </w:r>
      <w:r w:rsidRPr="004762C3">
        <w:rPr>
          <w:rFonts w:ascii="Times New Roman" w:hAnsi="Times New Roman" w:cs="Times New Roman"/>
          <w:color w:val="000000"/>
        </w:rPr>
        <w:t xml:space="preserve"> </w:t>
      </w:r>
    </w:p>
    <w:p w14:paraId="19B9D072" w14:textId="77777777" w:rsidR="00F04B5E" w:rsidRDefault="00000000" w:rsidP="00F04B5E">
      <w:pPr>
        <w:spacing w:after="0" w:line="240" w:lineRule="auto"/>
        <w:jc w:val="both"/>
      </w:pPr>
      <w:hyperlink r:id="rId9" w:history="1">
        <w:r w:rsidR="00F04B5E" w:rsidRPr="00E072B7">
          <w:rPr>
            <w:rStyle w:val="a7"/>
          </w:rPr>
          <w:t>https://www.hawle.com/en/services/download-service</w:t>
        </w:r>
      </w:hyperlink>
    </w:p>
    <w:p w14:paraId="087E5DFD" w14:textId="77777777" w:rsidR="00F04B5E" w:rsidRPr="004762C3" w:rsidRDefault="00F04B5E" w:rsidP="00F04B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r w:rsidRPr="004762C3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Посилання на сертифікат</w:t>
      </w:r>
    </w:p>
    <w:p w14:paraId="72E86BB4" w14:textId="77777777" w:rsidR="00F04B5E" w:rsidRPr="002D62AC" w:rsidRDefault="00000000" w:rsidP="00F04B5E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hyperlink r:id="rId10" w:history="1">
        <w:r w:rsidR="00F04B5E" w:rsidRPr="00E072B7">
          <w:rPr>
            <w:rStyle w:val="a7"/>
          </w:rPr>
          <w:t>https</w:t>
        </w:r>
        <w:r w:rsidR="00F04B5E" w:rsidRPr="002D62AC">
          <w:rPr>
            <w:rStyle w:val="a7"/>
            <w:lang w:val="uk-UA"/>
          </w:rPr>
          <w:t>://</w:t>
        </w:r>
        <w:r w:rsidR="00F04B5E" w:rsidRPr="00E072B7">
          <w:rPr>
            <w:rStyle w:val="a7"/>
          </w:rPr>
          <w:t>www</w:t>
        </w:r>
        <w:r w:rsidR="00F04B5E" w:rsidRPr="002D62AC">
          <w:rPr>
            <w:rStyle w:val="a7"/>
            <w:lang w:val="uk-UA"/>
          </w:rPr>
          <w:t>.</w:t>
        </w:r>
        <w:r w:rsidR="00F04B5E" w:rsidRPr="00E072B7">
          <w:rPr>
            <w:rStyle w:val="a7"/>
          </w:rPr>
          <w:t>hawle</w:t>
        </w:r>
        <w:r w:rsidR="00F04B5E" w:rsidRPr="002D62AC">
          <w:rPr>
            <w:rStyle w:val="a7"/>
            <w:lang w:val="uk-UA"/>
          </w:rPr>
          <w:t>.</w:t>
        </w:r>
        <w:r w:rsidR="00F04B5E" w:rsidRPr="00E072B7">
          <w:rPr>
            <w:rStyle w:val="a7"/>
          </w:rPr>
          <w:t>com</w:t>
        </w:r>
        <w:r w:rsidR="00F04B5E" w:rsidRPr="002D62AC">
          <w:rPr>
            <w:rStyle w:val="a7"/>
            <w:lang w:val="uk-UA"/>
          </w:rPr>
          <w:t>/12_</w:t>
        </w:r>
        <w:r w:rsidR="00F04B5E" w:rsidRPr="00E072B7">
          <w:rPr>
            <w:rStyle w:val="a7"/>
          </w:rPr>
          <w:t>downloads</w:t>
        </w:r>
        <w:r w:rsidR="00F04B5E" w:rsidRPr="002D62AC">
          <w:rPr>
            <w:rStyle w:val="a7"/>
            <w:lang w:val="uk-UA"/>
          </w:rPr>
          <w:t>/03_</w:t>
        </w:r>
        <w:r w:rsidR="00F04B5E" w:rsidRPr="00E072B7">
          <w:rPr>
            <w:rStyle w:val="a7"/>
          </w:rPr>
          <w:t>Certificates</w:t>
        </w:r>
        <w:r w:rsidR="00F04B5E" w:rsidRPr="002D62AC">
          <w:rPr>
            <w:rStyle w:val="a7"/>
            <w:lang w:val="uk-UA"/>
          </w:rPr>
          <w:t>/</w:t>
        </w:r>
        <w:r w:rsidR="00F04B5E" w:rsidRPr="00E072B7">
          <w:rPr>
            <w:rStyle w:val="a7"/>
          </w:rPr>
          <w:t>GSK</w:t>
        </w:r>
        <w:r w:rsidR="00F04B5E" w:rsidRPr="002D62AC">
          <w:rPr>
            <w:rStyle w:val="a7"/>
            <w:lang w:val="uk-UA"/>
          </w:rPr>
          <w:t>_</w:t>
        </w:r>
        <w:r w:rsidR="00F04B5E" w:rsidRPr="00E072B7">
          <w:rPr>
            <w:rStyle w:val="a7"/>
          </w:rPr>
          <w:t>certificates</w:t>
        </w:r>
        <w:r w:rsidR="00F04B5E" w:rsidRPr="002D62AC">
          <w:rPr>
            <w:rStyle w:val="a7"/>
            <w:lang w:val="uk-UA"/>
          </w:rPr>
          <w:t>_</w:t>
        </w:r>
        <w:r w:rsidR="00F04B5E" w:rsidRPr="00E072B7">
          <w:rPr>
            <w:rStyle w:val="a7"/>
          </w:rPr>
          <w:t>EN</w:t>
        </w:r>
        <w:r w:rsidR="00F04B5E" w:rsidRPr="002D62AC">
          <w:rPr>
            <w:rStyle w:val="a7"/>
            <w:lang w:val="uk-UA"/>
          </w:rPr>
          <w:t>/2021_</w:t>
        </w:r>
        <w:r w:rsidR="00F04B5E" w:rsidRPr="00E072B7">
          <w:rPr>
            <w:rStyle w:val="a7"/>
          </w:rPr>
          <w:t>E</w:t>
        </w:r>
        <w:r w:rsidR="00F04B5E" w:rsidRPr="002D62AC">
          <w:rPr>
            <w:rStyle w:val="a7"/>
            <w:lang w:val="uk-UA"/>
          </w:rPr>
          <w:t>_.</w:t>
        </w:r>
        <w:r w:rsidR="00F04B5E" w:rsidRPr="00E072B7">
          <w:rPr>
            <w:rStyle w:val="a7"/>
          </w:rPr>
          <w:t>Hawle</w:t>
        </w:r>
        <w:r w:rsidR="00F04B5E" w:rsidRPr="002D62AC">
          <w:rPr>
            <w:rStyle w:val="a7"/>
            <w:lang w:val="uk-UA"/>
          </w:rPr>
          <w:t>_</w:t>
        </w:r>
        <w:r w:rsidR="00F04B5E" w:rsidRPr="00E072B7">
          <w:rPr>
            <w:rStyle w:val="a7"/>
          </w:rPr>
          <w:t>Armaturenwerke</w:t>
        </w:r>
        <w:r w:rsidR="00F04B5E" w:rsidRPr="002D62AC">
          <w:rPr>
            <w:rStyle w:val="a7"/>
            <w:lang w:val="uk-UA"/>
          </w:rPr>
          <w:t>_</w:t>
        </w:r>
        <w:r w:rsidR="00F04B5E" w:rsidRPr="00E072B7">
          <w:rPr>
            <w:rStyle w:val="a7"/>
          </w:rPr>
          <w:t>GmbH</w:t>
        </w:r>
        <w:r w:rsidR="00F04B5E" w:rsidRPr="002D62AC">
          <w:rPr>
            <w:rStyle w:val="a7"/>
            <w:lang w:val="uk-UA"/>
          </w:rPr>
          <w:t>_</w:t>
        </w:r>
        <w:r w:rsidR="00F04B5E" w:rsidRPr="00E072B7">
          <w:rPr>
            <w:rStyle w:val="a7"/>
          </w:rPr>
          <w:t>Frankenmarkt</w:t>
        </w:r>
        <w:r w:rsidR="00F04B5E" w:rsidRPr="002D62AC">
          <w:rPr>
            <w:rStyle w:val="a7"/>
            <w:lang w:val="uk-UA"/>
          </w:rPr>
          <w:t>_</w:t>
        </w:r>
        <w:r w:rsidR="00F04B5E" w:rsidRPr="00E072B7">
          <w:rPr>
            <w:rStyle w:val="a7"/>
          </w:rPr>
          <w:t>AWARD</w:t>
        </w:r>
        <w:r w:rsidR="00F04B5E" w:rsidRPr="002D62AC">
          <w:rPr>
            <w:rStyle w:val="a7"/>
            <w:lang w:val="uk-UA"/>
          </w:rPr>
          <w:t>_</w:t>
        </w:r>
        <w:r w:rsidR="00F04B5E" w:rsidRPr="00E072B7">
          <w:rPr>
            <w:rStyle w:val="a7"/>
          </w:rPr>
          <w:t>CERTFICATE</w:t>
        </w:r>
        <w:r w:rsidR="00F04B5E" w:rsidRPr="002D62AC">
          <w:rPr>
            <w:rStyle w:val="a7"/>
            <w:lang w:val="uk-UA"/>
          </w:rPr>
          <w:t>.</w:t>
        </w:r>
        <w:proofErr w:type="spellStart"/>
        <w:r w:rsidR="00F04B5E" w:rsidRPr="00E072B7">
          <w:rPr>
            <w:rStyle w:val="a7"/>
          </w:rPr>
          <w:t>pdf</w:t>
        </w:r>
        <w:proofErr w:type="spellEnd"/>
      </w:hyperlink>
    </w:p>
    <w:p w14:paraId="24DE18B8" w14:textId="77777777" w:rsidR="00F04B5E" w:rsidRPr="004762C3" w:rsidRDefault="00F04B5E" w:rsidP="00F04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762C3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Загальна сторінка</w:t>
      </w:r>
      <w:r w:rsidRPr="004762C3">
        <w:rPr>
          <w:rFonts w:ascii="Times New Roman" w:hAnsi="Times New Roman" w:cs="Times New Roman"/>
          <w:color w:val="000000"/>
        </w:rPr>
        <w:t xml:space="preserve"> </w:t>
      </w:r>
    </w:p>
    <w:p w14:paraId="7767006A" w14:textId="77777777" w:rsidR="00F04B5E" w:rsidRDefault="00000000" w:rsidP="00F04B5E">
      <w:pPr>
        <w:spacing w:after="0" w:line="240" w:lineRule="auto"/>
        <w:jc w:val="both"/>
      </w:pPr>
      <w:hyperlink r:id="rId11" w:history="1">
        <w:r w:rsidR="00F04B5E" w:rsidRPr="00E072B7">
          <w:rPr>
            <w:rStyle w:val="a7"/>
          </w:rPr>
          <w:t>https://www.hawle.com/pl/dla-klienta/do-pobrania</w:t>
        </w:r>
      </w:hyperlink>
    </w:p>
    <w:p w14:paraId="4587DDD7" w14:textId="77777777" w:rsidR="00F04B5E" w:rsidRPr="004762C3" w:rsidRDefault="00F04B5E" w:rsidP="00F04B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r w:rsidRPr="004762C3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Посилання на сертифікат</w:t>
      </w:r>
    </w:p>
    <w:p w14:paraId="08565A59" w14:textId="77777777" w:rsidR="00F04B5E" w:rsidRPr="00CA30BC" w:rsidRDefault="00000000" w:rsidP="00F04B5E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hyperlink r:id="rId12" w:history="1">
        <w:r w:rsidR="00F04B5E" w:rsidRPr="00E072B7">
          <w:rPr>
            <w:rStyle w:val="a7"/>
          </w:rPr>
          <w:t>https</w:t>
        </w:r>
        <w:r w:rsidR="00F04B5E" w:rsidRPr="00CA30BC">
          <w:rPr>
            <w:rStyle w:val="a7"/>
            <w:lang w:val="uk-UA"/>
          </w:rPr>
          <w:t>://</w:t>
        </w:r>
        <w:r w:rsidR="00F04B5E" w:rsidRPr="00E072B7">
          <w:rPr>
            <w:rStyle w:val="a7"/>
          </w:rPr>
          <w:t>www</w:t>
        </w:r>
        <w:r w:rsidR="00F04B5E" w:rsidRPr="00CA30BC">
          <w:rPr>
            <w:rStyle w:val="a7"/>
            <w:lang w:val="uk-UA"/>
          </w:rPr>
          <w:t>.</w:t>
        </w:r>
        <w:r w:rsidR="00F04B5E" w:rsidRPr="00E072B7">
          <w:rPr>
            <w:rStyle w:val="a7"/>
          </w:rPr>
          <w:t>hawle</w:t>
        </w:r>
        <w:r w:rsidR="00F04B5E" w:rsidRPr="00CA30BC">
          <w:rPr>
            <w:rStyle w:val="a7"/>
            <w:lang w:val="uk-UA"/>
          </w:rPr>
          <w:t>.</w:t>
        </w:r>
        <w:r w:rsidR="00F04B5E" w:rsidRPr="00E072B7">
          <w:rPr>
            <w:rStyle w:val="a7"/>
          </w:rPr>
          <w:t>com</w:t>
        </w:r>
        <w:r w:rsidR="00F04B5E" w:rsidRPr="00CA30BC">
          <w:rPr>
            <w:rStyle w:val="a7"/>
            <w:lang w:val="uk-UA"/>
          </w:rPr>
          <w:t>/12_</w:t>
        </w:r>
        <w:r w:rsidR="00F04B5E" w:rsidRPr="00E072B7">
          <w:rPr>
            <w:rStyle w:val="a7"/>
          </w:rPr>
          <w:t>downloads</w:t>
        </w:r>
        <w:r w:rsidR="00F04B5E" w:rsidRPr="00CA30BC">
          <w:rPr>
            <w:rStyle w:val="a7"/>
            <w:lang w:val="uk-UA"/>
          </w:rPr>
          <w:t>/03_</w:t>
        </w:r>
        <w:r w:rsidR="00F04B5E" w:rsidRPr="00E072B7">
          <w:rPr>
            <w:rStyle w:val="a7"/>
          </w:rPr>
          <w:t>Certificates</w:t>
        </w:r>
        <w:r w:rsidR="00F04B5E" w:rsidRPr="00CA30BC">
          <w:rPr>
            <w:rStyle w:val="a7"/>
            <w:lang w:val="uk-UA"/>
          </w:rPr>
          <w:t>/</w:t>
        </w:r>
        <w:r w:rsidR="00F04B5E" w:rsidRPr="00E072B7">
          <w:rPr>
            <w:rStyle w:val="a7"/>
          </w:rPr>
          <w:t>PL</w:t>
        </w:r>
        <w:r w:rsidR="00F04B5E" w:rsidRPr="00CA30BC">
          <w:rPr>
            <w:rStyle w:val="a7"/>
            <w:lang w:val="uk-UA"/>
          </w:rPr>
          <w:t>/</w:t>
        </w:r>
        <w:r w:rsidR="00F04B5E" w:rsidRPr="00E072B7">
          <w:rPr>
            <w:rStyle w:val="a7"/>
          </w:rPr>
          <w:t>Certyfikat</w:t>
        </w:r>
        <w:r w:rsidR="00F04B5E" w:rsidRPr="00CA30BC">
          <w:rPr>
            <w:rStyle w:val="a7"/>
            <w:lang w:val="uk-UA"/>
          </w:rPr>
          <w:t>_</w:t>
        </w:r>
        <w:r w:rsidR="00F04B5E" w:rsidRPr="00E072B7">
          <w:rPr>
            <w:rStyle w:val="a7"/>
          </w:rPr>
          <w:t>GSK</w:t>
        </w:r>
        <w:r w:rsidR="00F04B5E" w:rsidRPr="00CA30BC">
          <w:rPr>
            <w:rStyle w:val="a7"/>
            <w:lang w:val="uk-UA"/>
          </w:rPr>
          <w:t>_</w:t>
        </w:r>
        <w:r w:rsidR="00F04B5E" w:rsidRPr="00E072B7">
          <w:rPr>
            <w:rStyle w:val="a7"/>
          </w:rPr>
          <w:t>Kozieglowy</w:t>
        </w:r>
        <w:r w:rsidR="00F04B5E" w:rsidRPr="00CA30BC">
          <w:rPr>
            <w:rStyle w:val="a7"/>
            <w:lang w:val="uk-UA"/>
          </w:rPr>
          <w:t>.</w:t>
        </w:r>
        <w:proofErr w:type="spellStart"/>
        <w:r w:rsidR="00F04B5E" w:rsidRPr="00E072B7">
          <w:rPr>
            <w:rStyle w:val="a7"/>
          </w:rPr>
          <w:t>pdf</w:t>
        </w:r>
        <w:proofErr w:type="spellEnd"/>
      </w:hyperlink>
    </w:p>
    <w:p w14:paraId="44D590BD" w14:textId="683F15DB" w:rsidR="00D80002" w:rsidRDefault="00D80002" w:rsidP="00D8000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</w:p>
    <w:p w14:paraId="711AC8AA" w14:textId="77777777" w:rsidR="00DA3D58" w:rsidRDefault="00DA3D58" w:rsidP="00D8000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Cs w:val="24"/>
          <w:lang w:val="uk-UA" w:eastAsia="ru-RU" w:bidi="ru-RU"/>
        </w:rPr>
      </w:pPr>
    </w:p>
    <w:p w14:paraId="768C31AB" w14:textId="77777777" w:rsidR="00DA3D58" w:rsidRDefault="00DA3D58" w:rsidP="00D8000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Cs w:val="24"/>
          <w:lang w:val="uk-UA" w:eastAsia="ru-RU" w:bidi="ru-RU"/>
        </w:rPr>
      </w:pPr>
    </w:p>
    <w:p w14:paraId="501E8B7C" w14:textId="2B910C28" w:rsidR="00D80002" w:rsidRPr="00C30CE0" w:rsidRDefault="00D80002" w:rsidP="00D8000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Cs w:val="24"/>
          <w:lang w:val="uk-UA" w:eastAsia="ru-RU" w:bidi="ru-RU"/>
        </w:rPr>
      </w:pPr>
      <w:r w:rsidRPr="00C30CE0">
        <w:rPr>
          <w:rFonts w:ascii="Times New Roman" w:eastAsia="Times New Roman" w:hAnsi="Times New Roman" w:cs="Times New Roman"/>
          <w:b/>
          <w:szCs w:val="24"/>
          <w:lang w:val="uk-UA" w:eastAsia="ru-RU" w:bidi="ru-RU"/>
        </w:rPr>
        <w:t>Директор</w:t>
      </w:r>
      <w:r w:rsidRPr="00C30CE0">
        <w:rPr>
          <w:rFonts w:ascii="Times New Roman" w:eastAsia="Times New Roman" w:hAnsi="Times New Roman" w:cs="Times New Roman"/>
          <w:b/>
          <w:szCs w:val="24"/>
          <w:lang w:val="uk-UA" w:eastAsia="ru-RU" w:bidi="ru-RU"/>
        </w:rPr>
        <w:tab/>
      </w:r>
    </w:p>
    <w:p w14:paraId="1DFAA09E" w14:textId="07EE8B7B" w:rsidR="006D7C06" w:rsidRPr="00D80002" w:rsidRDefault="00D80002" w:rsidP="00D80002">
      <w:pPr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  <w:r w:rsidRPr="00C30CE0">
        <w:rPr>
          <w:rFonts w:ascii="Times New Roman" w:eastAsia="Times New Roman" w:hAnsi="Times New Roman" w:cs="Times New Roman"/>
          <w:b/>
          <w:lang w:val="uk-UA" w:eastAsia="ru-RU"/>
        </w:rPr>
        <w:t>ТОВ «БУДІНВЕСТКОМПАНІ»</w:t>
      </w:r>
      <w:r w:rsidRPr="00D80002">
        <w:rPr>
          <w:rFonts w:ascii="Times New Roman" w:eastAsia="Times New Roman" w:hAnsi="Times New Roman" w:cs="Times New Roman"/>
          <w:b/>
          <w:color w:val="000000"/>
          <w:lang w:val="uk-UA" w:eastAsia="ru-RU"/>
        </w:rPr>
        <w:tab/>
      </w:r>
      <w:r w:rsidRPr="00D80002">
        <w:rPr>
          <w:rFonts w:ascii="Times New Roman" w:eastAsia="Times New Roman" w:hAnsi="Times New Roman" w:cs="Times New Roman"/>
          <w:b/>
          <w:color w:val="000000"/>
          <w:lang w:val="uk-UA" w:eastAsia="ru-RU"/>
        </w:rPr>
        <w:tab/>
      </w:r>
      <w:r w:rsidRPr="00D80002">
        <w:rPr>
          <w:rFonts w:ascii="Times New Roman" w:eastAsia="Times New Roman" w:hAnsi="Times New Roman" w:cs="Times New Roman"/>
          <w:b/>
          <w:color w:val="000000"/>
          <w:lang w:val="uk-UA" w:eastAsia="ru-RU"/>
        </w:rPr>
        <w:tab/>
      </w:r>
      <w:r w:rsidRPr="00D80002">
        <w:rPr>
          <w:rFonts w:ascii="Times New Roman" w:eastAsia="Times New Roman" w:hAnsi="Times New Roman" w:cs="Times New Roman"/>
          <w:b/>
          <w:color w:val="000000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lang w:val="uk-UA" w:eastAsia="ru-RU"/>
        </w:rPr>
        <w:t xml:space="preserve">  </w:t>
      </w:r>
      <w:r w:rsidRPr="00D80002">
        <w:rPr>
          <w:rFonts w:ascii="Times New Roman" w:eastAsia="Times New Roman" w:hAnsi="Times New Roman" w:cs="Times New Roman"/>
          <w:b/>
          <w:color w:val="000000"/>
          <w:lang w:val="uk-UA" w:eastAsia="ru-RU"/>
        </w:rPr>
        <w:tab/>
      </w:r>
      <w:r w:rsidRPr="00D80002">
        <w:rPr>
          <w:rFonts w:ascii="Times New Roman" w:eastAsia="Times New Roman" w:hAnsi="Times New Roman" w:cs="Times New Roman"/>
          <w:b/>
          <w:lang w:val="uk-UA" w:eastAsia="ru-RU" w:bidi="ru-RU"/>
        </w:rPr>
        <w:t>Намяк О.Є.</w:t>
      </w:r>
      <w:r w:rsidRPr="00D80002">
        <w:rPr>
          <w:rFonts w:ascii="Calibri" w:eastAsia="Calibri" w:hAnsi="Calibri" w:cs="Times New Roman"/>
          <w:noProof/>
          <w:sz w:val="24"/>
          <w:szCs w:val="24"/>
          <w:lang w:val="uk-UA"/>
        </w:rPr>
        <w:t xml:space="preserve"> </w:t>
      </w:r>
    </w:p>
    <w:sectPr w:rsidR="006D7C06" w:rsidRPr="00D80002" w:rsidSect="0092780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9168" w14:textId="77777777" w:rsidR="00AD550E" w:rsidRDefault="00AD550E" w:rsidP="00E94E1F">
      <w:pPr>
        <w:spacing w:after="0" w:line="240" w:lineRule="auto"/>
      </w:pPr>
      <w:r>
        <w:separator/>
      </w:r>
    </w:p>
  </w:endnote>
  <w:endnote w:type="continuationSeparator" w:id="0">
    <w:p w14:paraId="40F4D17E" w14:textId="77777777" w:rsidR="00AD550E" w:rsidRDefault="00AD550E" w:rsidP="00E9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1032" w14:textId="77777777" w:rsidR="00B2194F" w:rsidRDefault="00B219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255D" w14:textId="77777777" w:rsidR="00E94E1F" w:rsidRDefault="002D3BF1">
    <w:pPr>
      <w:pStyle w:val="a5"/>
    </w:pPr>
    <w:r w:rsidRPr="002D3BF1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700E1FDD" wp14:editId="7B2BA2C0">
          <wp:simplePos x="0" y="0"/>
          <wp:positionH relativeFrom="page">
            <wp:posOffset>4455160</wp:posOffset>
          </wp:positionH>
          <wp:positionV relativeFrom="paragraph">
            <wp:posOffset>-2823210</wp:posOffset>
          </wp:positionV>
          <wp:extent cx="3095625" cy="3390900"/>
          <wp:effectExtent l="0" t="0" r="9525" b="0"/>
          <wp:wrapNone/>
          <wp:docPr id="2" name="Рисунок 2" descr="D:\Стройинвест\Бланки\все\blanc\2020\b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Стройинвест\Бланки\все\blanc\2020\bu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339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251" w14:textId="3BDBD2FD" w:rsidR="00927803" w:rsidRDefault="00927803">
    <w:pPr>
      <w:pStyle w:val="a5"/>
    </w:pPr>
    <w:r w:rsidRPr="002D3BF1">
      <w:rPr>
        <w:noProof/>
        <w:lang w:eastAsia="ru-RU"/>
      </w:rPr>
      <w:drawing>
        <wp:anchor distT="0" distB="0" distL="114300" distR="114300" simplePos="0" relativeHeight="251665408" behindDoc="1" locked="0" layoutInCell="1" allowOverlap="1" wp14:anchorId="7B3A0DE5" wp14:editId="76B0015D">
          <wp:simplePos x="0" y="0"/>
          <wp:positionH relativeFrom="page">
            <wp:posOffset>4453659</wp:posOffset>
          </wp:positionH>
          <wp:positionV relativeFrom="paragraph">
            <wp:posOffset>-2825866</wp:posOffset>
          </wp:positionV>
          <wp:extent cx="3095625" cy="3390900"/>
          <wp:effectExtent l="0" t="0" r="9525" b="0"/>
          <wp:wrapNone/>
          <wp:docPr id="6" name="Рисунок 6" descr="D:\Стройинвест\Бланки\все\blanc\2020\b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Стройинвест\Бланки\все\blanc\2020\bu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339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2D626" w14:textId="77777777" w:rsidR="00AD550E" w:rsidRDefault="00AD550E" w:rsidP="00E94E1F">
      <w:pPr>
        <w:spacing w:after="0" w:line="240" w:lineRule="auto"/>
      </w:pPr>
      <w:r>
        <w:separator/>
      </w:r>
    </w:p>
  </w:footnote>
  <w:footnote w:type="continuationSeparator" w:id="0">
    <w:p w14:paraId="044CA7F4" w14:textId="77777777" w:rsidR="00AD550E" w:rsidRDefault="00AD550E" w:rsidP="00E9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034D" w14:textId="77777777" w:rsidR="00B2194F" w:rsidRDefault="00B2194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1164" w14:textId="77777777" w:rsidR="00421E9E" w:rsidRPr="00D80002" w:rsidRDefault="00421E9E" w:rsidP="00DD7467">
    <w:pPr>
      <w:pStyle w:val="a3"/>
      <w:jc w:val="center"/>
      <w:rPr>
        <w:rFonts w:ascii="Franklin Gothic Book" w:hAnsi="Franklin Gothic Book"/>
        <w:color w:val="808080"/>
        <w:sz w:val="24"/>
        <w:szCs w:val="24"/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690C" w14:textId="6CE49D0F" w:rsidR="00927803" w:rsidRPr="00B2194F" w:rsidRDefault="00B2194F">
    <w:pPr>
      <w:pStyle w:val="a3"/>
      <w:rPr>
        <w:lang w:val="uk-UA"/>
      </w:rPr>
    </w:pPr>
    <w:r>
      <w:rPr>
        <w:rFonts w:ascii="Times New Roman" w:hAnsi="Times New Roman" w:cs="Times New Roman"/>
        <w:noProof/>
        <w:lang w:eastAsia="ru-RU"/>
      </w:rPr>
      <w:drawing>
        <wp:inline distT="0" distB="0" distL="0" distR="0" wp14:anchorId="196A353F" wp14:editId="7EFAEB77">
          <wp:extent cx="5940425" cy="1379271"/>
          <wp:effectExtent l="0" t="0" r="0" b="0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1379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A8"/>
    <w:rsid w:val="00001EA9"/>
    <w:rsid w:val="00045D5F"/>
    <w:rsid w:val="000C5233"/>
    <w:rsid w:val="00135EAD"/>
    <w:rsid w:val="00182B3F"/>
    <w:rsid w:val="001B0AA8"/>
    <w:rsid w:val="002114E4"/>
    <w:rsid w:val="002476A5"/>
    <w:rsid w:val="0025035D"/>
    <w:rsid w:val="00276403"/>
    <w:rsid w:val="002D3BF1"/>
    <w:rsid w:val="002E0956"/>
    <w:rsid w:val="00305083"/>
    <w:rsid w:val="00310356"/>
    <w:rsid w:val="003321A1"/>
    <w:rsid w:val="00345C1F"/>
    <w:rsid w:val="003A170F"/>
    <w:rsid w:val="003C68FF"/>
    <w:rsid w:val="003E2F48"/>
    <w:rsid w:val="00421E9E"/>
    <w:rsid w:val="0042451A"/>
    <w:rsid w:val="00424FC7"/>
    <w:rsid w:val="0043138D"/>
    <w:rsid w:val="004946BD"/>
    <w:rsid w:val="004B21D6"/>
    <w:rsid w:val="004B276E"/>
    <w:rsid w:val="005042B6"/>
    <w:rsid w:val="00555F7E"/>
    <w:rsid w:val="00574923"/>
    <w:rsid w:val="00596DC5"/>
    <w:rsid w:val="006262B3"/>
    <w:rsid w:val="0065642E"/>
    <w:rsid w:val="00667371"/>
    <w:rsid w:val="00670D5A"/>
    <w:rsid w:val="006866EB"/>
    <w:rsid w:val="00694ABD"/>
    <w:rsid w:val="006D05B6"/>
    <w:rsid w:val="006D3117"/>
    <w:rsid w:val="006D7C06"/>
    <w:rsid w:val="00711152"/>
    <w:rsid w:val="007377D5"/>
    <w:rsid w:val="007447FC"/>
    <w:rsid w:val="007D32AF"/>
    <w:rsid w:val="008331F9"/>
    <w:rsid w:val="008833F3"/>
    <w:rsid w:val="00884C1C"/>
    <w:rsid w:val="00900E4A"/>
    <w:rsid w:val="00927803"/>
    <w:rsid w:val="00976ABA"/>
    <w:rsid w:val="009A69DE"/>
    <w:rsid w:val="009C77CF"/>
    <w:rsid w:val="00A01CB7"/>
    <w:rsid w:val="00A23FAF"/>
    <w:rsid w:val="00A52CD1"/>
    <w:rsid w:val="00AC41CA"/>
    <w:rsid w:val="00AD4AA0"/>
    <w:rsid w:val="00AD550E"/>
    <w:rsid w:val="00AE7A0F"/>
    <w:rsid w:val="00B20CA2"/>
    <w:rsid w:val="00B2194F"/>
    <w:rsid w:val="00B46BD4"/>
    <w:rsid w:val="00B668A4"/>
    <w:rsid w:val="00BA1192"/>
    <w:rsid w:val="00BA16BF"/>
    <w:rsid w:val="00BA3B9A"/>
    <w:rsid w:val="00BB209E"/>
    <w:rsid w:val="00BD20FB"/>
    <w:rsid w:val="00BD2793"/>
    <w:rsid w:val="00BF5B9A"/>
    <w:rsid w:val="00C30CE0"/>
    <w:rsid w:val="00C56333"/>
    <w:rsid w:val="00C61153"/>
    <w:rsid w:val="00D65B41"/>
    <w:rsid w:val="00D66AA8"/>
    <w:rsid w:val="00D80002"/>
    <w:rsid w:val="00D856B7"/>
    <w:rsid w:val="00DA3D58"/>
    <w:rsid w:val="00DD7467"/>
    <w:rsid w:val="00E15356"/>
    <w:rsid w:val="00E51F11"/>
    <w:rsid w:val="00E54E97"/>
    <w:rsid w:val="00E94E1F"/>
    <w:rsid w:val="00EC266C"/>
    <w:rsid w:val="00F02D2B"/>
    <w:rsid w:val="00F04B5E"/>
    <w:rsid w:val="00F3208A"/>
    <w:rsid w:val="00F403FE"/>
    <w:rsid w:val="00F54AF3"/>
    <w:rsid w:val="00F75F67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E75CE1"/>
  <w15:chartTrackingRefBased/>
  <w15:docId w15:val="{7F73CECB-B2D6-41AD-A586-5C5B7859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4E1F"/>
  </w:style>
  <w:style w:type="paragraph" w:styleId="a5">
    <w:name w:val="footer"/>
    <w:basedOn w:val="a"/>
    <w:link w:val="a6"/>
    <w:uiPriority w:val="99"/>
    <w:unhideWhenUsed/>
    <w:rsid w:val="00E9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4E1F"/>
  </w:style>
  <w:style w:type="character" w:styleId="a7">
    <w:name w:val="Hyperlink"/>
    <w:basedOn w:val="a0"/>
    <w:uiPriority w:val="99"/>
    <w:unhideWhenUsed/>
    <w:rsid w:val="00A23FA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05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050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1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wle.com/12_downloads/03_Certificates/ISO_certificates_all_languages/Zertifikat-A4-ISO-14001-Hawle_e.pd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hawle.com/12_downloads/03_Certificates/ISO_certificates_all_languages/Zertifikat-A4-ISO-14001-Hawle_e.pdf" TargetMode="External"/><Relationship Id="rId12" Type="http://schemas.openxmlformats.org/officeDocument/2006/relationships/hyperlink" Target="https://www.hawle.com/12_downloads/03_Certificates/PL/Certyfikat_GSK_Kozieglowy.pdf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wle.com/en/services/download-service" TargetMode="External"/><Relationship Id="rId11" Type="http://schemas.openxmlformats.org/officeDocument/2006/relationships/hyperlink" Target="https://www.hawle.com/pl/dla-klienta/do-pobrania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hawle.com/12_downloads/03_Certificates/GSK_certificates_EN/2021_E_.Hawle_Armaturenwerke_GmbH_Frankenmarkt_AWARD_CERTFICATE.pd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hawle.com/en/services/download-service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041;&#1083;&#1072;&#1085;&#1082;%20&#1041;&#1110;&#1050;%20202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БіК 2021</Template>
  <TotalTime>8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2022-09-23T07:04:00Z</cp:lastPrinted>
  <dcterms:created xsi:type="dcterms:W3CDTF">2023-05-19T08:18:00Z</dcterms:created>
  <dcterms:modified xsi:type="dcterms:W3CDTF">2023-05-22T08:46:00Z</dcterms:modified>
</cp:coreProperties>
</file>